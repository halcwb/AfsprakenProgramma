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5F8" w:rsidRDefault="00630C26">
      <w:r>
        <w:rPr>
          <w:noProof/>
          <w:lang w:val="nl-NL" w:eastAsia="nl-NL"/>
        </w:rPr>
        <w:drawing>
          <wp:inline distT="0" distB="0" distL="0" distR="0">
            <wp:extent cx="5943600" cy="37611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C26" w:rsidRDefault="00630C26"/>
    <w:p w:rsidR="00630C26" w:rsidRPr="00630C26" w:rsidRDefault="00630C26">
      <w:pPr>
        <w:rPr>
          <w:lang w:val="nl-NL"/>
        </w:rPr>
      </w:pPr>
      <w:r w:rsidRPr="00630C26">
        <w:rPr>
          <w:lang w:val="nl-NL"/>
        </w:rPr>
        <w:t>Planning agenda i.p.v. papieren agenda.</w:t>
      </w:r>
      <w:bookmarkStart w:id="0" w:name="_GoBack"/>
      <w:bookmarkEnd w:id="0"/>
    </w:p>
    <w:sectPr w:rsidR="00630C26" w:rsidRPr="00630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26"/>
    <w:rsid w:val="0003602F"/>
    <w:rsid w:val="00096464"/>
    <w:rsid w:val="00630C26"/>
    <w:rsid w:val="0089746B"/>
    <w:rsid w:val="00C135F8"/>
    <w:rsid w:val="00D1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3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0C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3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0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97BB6895.dotm</Template>
  <TotalTime>368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UMC Utrecht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Bollen, C.W.</dc:creator>
  <cp:lastModifiedBy>Bollen, C.W.</cp:lastModifiedBy>
  <cp:revision>1</cp:revision>
  <dcterms:created xsi:type="dcterms:W3CDTF">2017-11-21T08:25:00Z</dcterms:created>
  <dcterms:modified xsi:type="dcterms:W3CDTF">2017-11-22T14:48:00Z</dcterms:modified>
</cp:coreProperties>
</file>