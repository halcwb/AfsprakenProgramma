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F8" w:rsidRDefault="00885A60">
      <w:pPr>
        <w:rPr>
          <w:lang w:val="nl-NL"/>
        </w:rPr>
      </w:pPr>
      <w:r w:rsidRPr="00885A60">
        <w:rPr>
          <w:lang w:val="nl-NL"/>
        </w:rPr>
        <w:t xml:space="preserve">Voorstel </w:t>
      </w:r>
      <w:r>
        <w:rPr>
          <w:lang w:val="nl-NL"/>
        </w:rPr>
        <w:t>a</w:t>
      </w:r>
      <w:r w:rsidRPr="00885A60">
        <w:rPr>
          <w:lang w:val="nl-NL"/>
        </w:rPr>
        <w:t>anpassing AfsprakenProgramma naar aanleiding van MIP 18-41384</w:t>
      </w:r>
    </w:p>
    <w:p w:rsidR="00885A60" w:rsidRDefault="00885A60">
      <w:pPr>
        <w:rPr>
          <w:lang w:val="nl-NL"/>
        </w:rPr>
      </w:pPr>
      <w:r>
        <w:rPr>
          <w:lang w:val="nl-NL"/>
        </w:rPr>
        <w:t>Patient met een gewicht van 30 kg.</w:t>
      </w:r>
      <w:bookmarkStart w:id="0" w:name="_GoBack"/>
      <w:bookmarkEnd w:id="0"/>
    </w:p>
    <w:p w:rsidR="00885A60" w:rsidRDefault="00885A60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6679B246" wp14:editId="3E4BFE24">
            <wp:extent cx="5943600" cy="674989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60" w:rsidRDefault="00885A60">
      <w:pPr>
        <w:rPr>
          <w:lang w:val="nl-NL"/>
        </w:rPr>
      </w:pPr>
      <w:r>
        <w:rPr>
          <w:lang w:val="nl-NL"/>
        </w:rPr>
        <w:t>Door de optie van het aanpassen van de doseer correctie kan de dosering exact worden uitgedrukt zoals weergegeven in het Kinderformularium:</w:t>
      </w:r>
    </w:p>
    <w:p w:rsidR="00885A60" w:rsidRPr="00885A60" w:rsidRDefault="00885A60">
      <w:pPr>
        <w:rPr>
          <w:lang w:val="nl-NL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654943AF" wp14:editId="27DC3483">
            <wp:extent cx="5943600" cy="754861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A60" w:rsidRPr="0088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60"/>
    <w:rsid w:val="0003602F"/>
    <w:rsid w:val="00885A60"/>
    <w:rsid w:val="0089746B"/>
    <w:rsid w:val="00C135F8"/>
    <w:rsid w:val="00D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8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8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D41D17B9.dotm</Template>
  <TotalTime>5</TotalTime>
  <Pages>2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Bollen, C.W.</dc:creator>
  <cp:lastModifiedBy>Bollen, C.W.</cp:lastModifiedBy>
  <cp:revision>1</cp:revision>
  <dcterms:created xsi:type="dcterms:W3CDTF">2018-03-04T10:01:00Z</dcterms:created>
  <dcterms:modified xsi:type="dcterms:W3CDTF">2018-03-04T10:06:00Z</dcterms:modified>
</cp:coreProperties>
</file>